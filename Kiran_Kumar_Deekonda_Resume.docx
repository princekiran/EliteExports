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9F5EB1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12E5FAB" w14:textId="77777777" w:rsidR="00692703" w:rsidRPr="00CF1A49" w:rsidRDefault="00C454F0" w:rsidP="00913946">
            <w:pPr>
              <w:pStyle w:val="Title"/>
            </w:pPr>
            <w:r>
              <w:t>Kiran Kumar Deekonda</w:t>
            </w:r>
          </w:p>
          <w:p w14:paraId="3B18CC42" w14:textId="3674A815" w:rsidR="00692703" w:rsidRPr="00CF1A49" w:rsidRDefault="00C454F0" w:rsidP="00913946">
            <w:pPr>
              <w:pStyle w:val="ContactInfo"/>
              <w:contextualSpacing w:val="0"/>
            </w:pPr>
            <w:r>
              <w:t>13, Saiva muthiya mudali street, 2</w:t>
            </w:r>
            <w:r w:rsidRPr="00C454F0">
              <w:rPr>
                <w:vertAlign w:val="superscript"/>
              </w:rPr>
              <w:t>nd</w:t>
            </w:r>
            <w:r>
              <w:t xml:space="preserve"> lane, Chennai - </w:t>
            </w:r>
            <w:r w:rsidR="0065607B">
              <w:t>60000</w:t>
            </w:r>
            <w:r>
              <w:t>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81B2B0BC6CB41E6A14FB81ACD41EA2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65607B">
              <w:t xml:space="preserve">+91 </w:t>
            </w:r>
            <w:r>
              <w:t>9500015508</w:t>
            </w:r>
          </w:p>
          <w:p w14:paraId="4160CF1A" w14:textId="77777777" w:rsidR="00692703" w:rsidRPr="00CF1A49" w:rsidRDefault="00C454F0" w:rsidP="00913946">
            <w:pPr>
              <w:pStyle w:val="ContactInfoEmphasis"/>
              <w:contextualSpacing w:val="0"/>
            </w:pPr>
            <w:r>
              <w:t>Kiran4201@gmail.com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5B4610777D1643E59C5A0973F49FD26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C454F0">
              <w:t>https://linkedin.com/in/kiran4201</w:t>
            </w:r>
          </w:p>
        </w:tc>
      </w:tr>
      <w:tr w:rsidR="009571D8" w:rsidRPr="00CF1A49" w14:paraId="42DEF7B0" w14:textId="77777777" w:rsidTr="00692703">
        <w:tc>
          <w:tcPr>
            <w:tcW w:w="9360" w:type="dxa"/>
            <w:tcMar>
              <w:top w:w="432" w:type="dxa"/>
            </w:tcMar>
          </w:tcPr>
          <w:p w14:paraId="2A48B89C" w14:textId="007DFAD9" w:rsidR="001755A8" w:rsidRPr="00CF1A49" w:rsidRDefault="007A7EF2" w:rsidP="00913946">
            <w:pPr>
              <w:contextualSpacing w:val="0"/>
            </w:pPr>
            <w:r w:rsidRPr="007A7EF2">
              <w:t>CSM certified, Innovative and solutions focused IT professional, specializing in leading high-performing and multi-disciplinary teams from product development through successful product launches. Accustomed to managing multiple projects and priorities in fast-paced environments. Total experience of 7+ years with 3+ year of Scrum Master experience.</w:t>
            </w:r>
          </w:p>
        </w:tc>
      </w:tr>
    </w:tbl>
    <w:p w14:paraId="7ED0EB8F" w14:textId="77777777" w:rsidR="004E01EB" w:rsidRPr="00CF1A49" w:rsidRDefault="001F3E2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F45C6D6346B4614A8E249A96B7CBC0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EC725AB" w14:textId="77777777" w:rsidTr="00D66A52">
        <w:tc>
          <w:tcPr>
            <w:tcW w:w="9355" w:type="dxa"/>
          </w:tcPr>
          <w:p w14:paraId="2FE9B7E0" w14:textId="77777777" w:rsidR="001D0BF1" w:rsidRPr="00CF1A49" w:rsidRDefault="00C454F0" w:rsidP="001D0BF1">
            <w:pPr>
              <w:pStyle w:val="Heading3"/>
              <w:contextualSpacing w:val="0"/>
              <w:outlineLvl w:val="2"/>
            </w:pPr>
            <w:r>
              <w:t>October 2015</w:t>
            </w:r>
            <w:r w:rsidR="001D0BF1" w:rsidRPr="00CF1A49">
              <w:t xml:space="preserve"> – </w:t>
            </w:r>
            <w:r>
              <w:t>Present</w:t>
            </w:r>
          </w:p>
          <w:p w14:paraId="343FC7A5" w14:textId="77777777" w:rsidR="001D0BF1" w:rsidRPr="00CF1A49" w:rsidRDefault="00C454F0" w:rsidP="001D0BF1">
            <w:pPr>
              <w:pStyle w:val="Heading2"/>
              <w:contextualSpacing w:val="0"/>
              <w:outlineLvl w:val="1"/>
            </w:pPr>
            <w:r>
              <w:t>Scrum master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HCL Technologies</w:t>
            </w:r>
          </w:p>
          <w:p w14:paraId="120B8DAF" w14:textId="02884DFA" w:rsidR="001E2CDA" w:rsidRDefault="001E2CDA" w:rsidP="001E2CDA">
            <w:r>
              <w:t>Facilitate Daily scrum, Sprint Planning, Sprint Demo and Sprint retro meetings.</w:t>
            </w:r>
          </w:p>
          <w:p w14:paraId="60473E7A" w14:textId="77777777" w:rsidR="001E2CDA" w:rsidRDefault="001E2CDA" w:rsidP="001E2CDA">
            <w:r>
              <w:t>Coaching the team on Agile principles and processes.</w:t>
            </w:r>
          </w:p>
          <w:p w14:paraId="2834A83C" w14:textId="77777777" w:rsidR="001E2CDA" w:rsidRDefault="001E2CDA" w:rsidP="001E2CDA">
            <w:r>
              <w:t>Track and remove internal and external impediments for the scrum team.</w:t>
            </w:r>
          </w:p>
          <w:p w14:paraId="0726DE71" w14:textId="77777777" w:rsidR="001E2CDA" w:rsidRDefault="001E2CDA" w:rsidP="001E2CDA">
            <w:r>
              <w:t>Facilitate the Grooming sessions with product owner, to build product backlog.</w:t>
            </w:r>
          </w:p>
          <w:p w14:paraId="793043F4" w14:textId="122DF6FC" w:rsidR="001E2CDA" w:rsidRDefault="001E2CDA" w:rsidP="001E2CDA">
            <w:r>
              <w:t>Facilitate and plan for Go-live activities.</w:t>
            </w:r>
          </w:p>
          <w:p w14:paraId="0DDAD26C" w14:textId="77E7612F" w:rsidR="001E3120" w:rsidRPr="00CF1A49" w:rsidRDefault="001E2CDA" w:rsidP="001E2CDA">
            <w:pPr>
              <w:contextualSpacing w:val="0"/>
            </w:pPr>
            <w:r>
              <w:t>Track and report Scrum team Velocity.</w:t>
            </w:r>
          </w:p>
        </w:tc>
      </w:tr>
      <w:tr w:rsidR="00F61DF9" w:rsidRPr="00CF1A49" w14:paraId="769DF4BF" w14:textId="77777777" w:rsidTr="00F61DF9">
        <w:tc>
          <w:tcPr>
            <w:tcW w:w="9355" w:type="dxa"/>
            <w:tcMar>
              <w:top w:w="216" w:type="dxa"/>
            </w:tcMar>
          </w:tcPr>
          <w:p w14:paraId="58FCDFF2" w14:textId="77777777" w:rsidR="00F61DF9" w:rsidRPr="00CF1A49" w:rsidRDefault="00C454F0" w:rsidP="00F61DF9">
            <w:pPr>
              <w:pStyle w:val="Heading3"/>
              <w:contextualSpacing w:val="0"/>
              <w:outlineLvl w:val="2"/>
            </w:pPr>
            <w:r>
              <w:t>December 2010</w:t>
            </w:r>
            <w:r w:rsidR="00F61DF9" w:rsidRPr="00CF1A49">
              <w:t xml:space="preserve"> – </w:t>
            </w:r>
            <w:r>
              <w:t>September 2015</w:t>
            </w:r>
          </w:p>
          <w:p w14:paraId="7828240C" w14:textId="77777777" w:rsidR="00F61DF9" w:rsidRPr="00CF1A49" w:rsidRDefault="00C454F0" w:rsidP="00F61DF9">
            <w:pPr>
              <w:pStyle w:val="Heading2"/>
              <w:contextualSpacing w:val="0"/>
              <w:outlineLvl w:val="1"/>
            </w:pPr>
            <w:r>
              <w:t>TEchnical Lead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HCL Technologies</w:t>
            </w:r>
          </w:p>
          <w:p w14:paraId="57B1EA4D" w14:textId="101CB7F0" w:rsidR="00E36C36" w:rsidRDefault="00E36C36" w:rsidP="00AE18E5">
            <w:r>
              <w:t>Having 6+ years of</w:t>
            </w:r>
            <w:r w:rsidR="00E9401D">
              <w:t xml:space="preserve"> strong</w:t>
            </w:r>
            <w:r>
              <w:t xml:space="preserve"> experience in Core python. Developed</w:t>
            </w:r>
            <w:r w:rsidR="006A311C">
              <w:t xml:space="preserve"> </w:t>
            </w:r>
            <w:r>
              <w:t xml:space="preserve">and </w:t>
            </w:r>
            <w:r w:rsidR="006850FE">
              <w:t xml:space="preserve">automated </w:t>
            </w:r>
            <w:r w:rsidR="006A311C">
              <w:t>various projects.</w:t>
            </w:r>
          </w:p>
          <w:p w14:paraId="4AF342A8" w14:textId="77777777" w:rsidR="00AE18E5" w:rsidRDefault="00AE18E5" w:rsidP="00AE18E5">
            <w:r>
              <w:t>Delivery and People Responsibility of 20+ engineers.</w:t>
            </w:r>
          </w:p>
          <w:p w14:paraId="4B1422C3" w14:textId="77777777" w:rsidR="00AE18E5" w:rsidRDefault="00AE18E5" w:rsidP="00AE18E5">
            <w:r>
              <w:t>Work closely with project owner in backlog management and continuous delivery of features.</w:t>
            </w:r>
          </w:p>
          <w:p w14:paraId="5E866E2D" w14:textId="77777777" w:rsidR="00AE18E5" w:rsidRDefault="00AE18E5" w:rsidP="00AE18E5">
            <w:r>
              <w:t>Direct and lead development team from project initiation through the delivery of final product.</w:t>
            </w:r>
          </w:p>
          <w:p w14:paraId="36FBD818" w14:textId="1AE03FF5" w:rsidR="00F61DF9" w:rsidRDefault="00AE18E5" w:rsidP="00AE18E5">
            <w:r>
              <w:t>Responsible for portal development using Drupal, PHP, MySQL.</w:t>
            </w:r>
          </w:p>
        </w:tc>
      </w:tr>
    </w:tbl>
    <w:sdt>
      <w:sdtPr>
        <w:alias w:val="Education:"/>
        <w:tag w:val="Education:"/>
        <w:id w:val="-1908763273"/>
        <w:placeholder>
          <w:docPart w:val="5D62F0BA0B9D4B00A21E2DD108F50A33"/>
        </w:placeholder>
        <w:temporary/>
        <w:showingPlcHdr/>
        <w15:appearance w15:val="hidden"/>
      </w:sdtPr>
      <w:sdtEndPr/>
      <w:sdtContent>
        <w:p w14:paraId="24C33009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EF30AD0" w14:textId="77777777" w:rsidTr="00D66A52">
        <w:tc>
          <w:tcPr>
            <w:tcW w:w="9355" w:type="dxa"/>
          </w:tcPr>
          <w:p w14:paraId="6F168B6E" w14:textId="19BBFFE3" w:rsidR="001D0BF1" w:rsidRPr="00CF1A49" w:rsidRDefault="00C454F0" w:rsidP="001D0BF1">
            <w:pPr>
              <w:pStyle w:val="Heading3"/>
              <w:contextualSpacing w:val="0"/>
              <w:outlineLvl w:val="2"/>
            </w:pPr>
            <w:r>
              <w:t>March</w:t>
            </w:r>
            <w:r w:rsidR="001D0BF1" w:rsidRPr="00CF1A49">
              <w:t xml:space="preserve"> </w:t>
            </w:r>
            <w:r w:rsidR="00562A9E">
              <w:t>2013</w:t>
            </w:r>
          </w:p>
          <w:p w14:paraId="4EEFE3B6" w14:textId="0A0FC2D0" w:rsidR="001D0BF1" w:rsidRPr="00CF1A49" w:rsidRDefault="00562A9E" w:rsidP="001D0BF1">
            <w:pPr>
              <w:pStyle w:val="Heading2"/>
              <w:contextualSpacing w:val="0"/>
              <w:outlineLvl w:val="1"/>
            </w:pPr>
            <w:r>
              <w:t>Master of computer applications (MCA)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Anna university</w:t>
            </w:r>
          </w:p>
          <w:p w14:paraId="63FF948E" w14:textId="4C7BEFAB" w:rsidR="007538DC" w:rsidRPr="00CF1A49" w:rsidRDefault="00C5397C" w:rsidP="007538DC">
            <w:pPr>
              <w:contextualSpacing w:val="0"/>
            </w:pPr>
            <w:r w:rsidRPr="00C5397C">
              <w:t xml:space="preserve">Completed </w:t>
            </w:r>
            <w:r w:rsidR="00F679B2" w:rsidRPr="00C5397C">
              <w:t>Master</w:t>
            </w:r>
            <w:r w:rsidR="00F679B2">
              <w:t>’s</w:t>
            </w:r>
            <w:r w:rsidRPr="00C5397C">
              <w:t xml:space="preserve"> Degree w</w:t>
            </w:r>
            <w:r w:rsidR="00C3328D">
              <w:t xml:space="preserve">ith First Class rating. </w:t>
            </w:r>
            <w:r w:rsidR="001A5045">
              <w:t xml:space="preserve">Done a major project called </w:t>
            </w:r>
            <w:r w:rsidR="000D6006">
              <w:t>I</w:t>
            </w:r>
            <w:r w:rsidR="001A5045">
              <w:t xml:space="preserve">mage </w:t>
            </w:r>
            <w:r w:rsidR="003309DC">
              <w:t>S</w:t>
            </w:r>
            <w:r w:rsidR="003309DC" w:rsidRPr="003309DC">
              <w:t>teganography</w:t>
            </w:r>
            <w:r w:rsidR="001A5045">
              <w:t>.</w:t>
            </w:r>
          </w:p>
        </w:tc>
      </w:tr>
      <w:tr w:rsidR="00F61DF9" w:rsidRPr="00CF1A49" w14:paraId="669444E3" w14:textId="77777777" w:rsidTr="00F61DF9">
        <w:tc>
          <w:tcPr>
            <w:tcW w:w="9355" w:type="dxa"/>
            <w:tcMar>
              <w:top w:w="216" w:type="dxa"/>
            </w:tcMar>
          </w:tcPr>
          <w:p w14:paraId="2CF2B7BD" w14:textId="0C36DAAF" w:rsidR="00F61DF9" w:rsidRPr="00CF1A49" w:rsidRDefault="000C136E" w:rsidP="00F61DF9">
            <w:pPr>
              <w:pStyle w:val="Heading3"/>
              <w:contextualSpacing w:val="0"/>
              <w:outlineLvl w:val="2"/>
            </w:pPr>
            <w:r>
              <w:t>September</w:t>
            </w:r>
            <w:r w:rsidR="00F61DF9" w:rsidRPr="00CF1A49">
              <w:t xml:space="preserve"> </w:t>
            </w:r>
            <w:r w:rsidR="00E55479">
              <w:t>2010</w:t>
            </w:r>
          </w:p>
          <w:p w14:paraId="767F8FE5" w14:textId="195781F2" w:rsidR="00F61DF9" w:rsidRPr="00CF1A49" w:rsidRDefault="000C136E" w:rsidP="00F61DF9">
            <w:pPr>
              <w:pStyle w:val="Heading2"/>
              <w:contextualSpacing w:val="0"/>
              <w:outlineLvl w:val="1"/>
            </w:pPr>
            <w:r>
              <w:t>Gniit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niit Chennai</w:t>
            </w:r>
          </w:p>
          <w:p w14:paraId="2A729F9E" w14:textId="1D0B604C" w:rsidR="00C02571" w:rsidRDefault="002A6F59" w:rsidP="00F61DF9">
            <w:r w:rsidRPr="002A6F59">
              <w:t>Completed 3 years of GNIIT course with 75%</w:t>
            </w:r>
            <w:r w:rsidR="008260DF">
              <w:t xml:space="preserve"> score</w:t>
            </w:r>
            <w:r w:rsidRPr="002A6F59">
              <w:t xml:space="preserve"> and 1-year internship in HCL.</w:t>
            </w:r>
          </w:p>
          <w:p w14:paraId="4F1F026C" w14:textId="77777777" w:rsidR="002A6F59" w:rsidRDefault="002A6F59" w:rsidP="00F61DF9"/>
          <w:p w14:paraId="471244F7" w14:textId="77777777" w:rsidR="00C02571" w:rsidRPr="00CF1A49" w:rsidRDefault="00C02571" w:rsidP="00C02571">
            <w:pPr>
              <w:pStyle w:val="Heading3"/>
              <w:contextualSpacing w:val="0"/>
              <w:outlineLvl w:val="2"/>
            </w:pPr>
            <w:r>
              <w:t>March</w:t>
            </w:r>
            <w:r w:rsidRPr="00CF1A49">
              <w:t xml:space="preserve"> </w:t>
            </w:r>
            <w:r>
              <w:t>2010</w:t>
            </w:r>
          </w:p>
          <w:p w14:paraId="22EC8CB4" w14:textId="77777777" w:rsidR="00C02571" w:rsidRPr="00CF1A49" w:rsidRDefault="00C02571" w:rsidP="00C02571">
            <w:pPr>
              <w:pStyle w:val="Heading2"/>
              <w:contextualSpacing w:val="0"/>
              <w:outlineLvl w:val="1"/>
            </w:pPr>
            <w:r w:rsidRPr="003A4D5B">
              <w:t>Bachelor of Computer Science</w:t>
            </w:r>
            <w:r w:rsidRPr="00CF1A49">
              <w:t xml:space="preserve">, </w:t>
            </w:r>
            <w:r>
              <w:rPr>
                <w:rStyle w:val="SubtleReference"/>
              </w:rPr>
              <w:t>madras university</w:t>
            </w:r>
          </w:p>
          <w:p w14:paraId="67DE881D" w14:textId="77777777" w:rsidR="00C02571" w:rsidRDefault="00C02571" w:rsidP="00C02571">
            <w:r w:rsidRPr="00AA26F0">
              <w:t>Completed Bachelor’s degree with First class rating.</w:t>
            </w:r>
          </w:p>
          <w:p w14:paraId="16C033EA" w14:textId="45495C9C" w:rsidR="00C02571" w:rsidRDefault="00C02571" w:rsidP="00F61DF9"/>
        </w:tc>
      </w:tr>
    </w:tbl>
    <w:sdt>
      <w:sdtPr>
        <w:alias w:val="Skills:"/>
        <w:tag w:val="Skills:"/>
        <w:id w:val="-1392877668"/>
        <w:placeholder>
          <w:docPart w:val="87DC9BEDEE2840AF8AF750A4C62F5D77"/>
        </w:placeholder>
        <w:temporary/>
        <w:showingPlcHdr/>
        <w15:appearance w15:val="hidden"/>
      </w:sdtPr>
      <w:sdtEndPr/>
      <w:sdtContent>
        <w:p w14:paraId="6123B119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54023158" w14:textId="77777777" w:rsidTr="00CF1A49">
        <w:tc>
          <w:tcPr>
            <w:tcW w:w="4675" w:type="dxa"/>
          </w:tcPr>
          <w:p w14:paraId="314DF6DB" w14:textId="64E9B9F0" w:rsidR="001E3120" w:rsidRPr="006E1507" w:rsidRDefault="008260DF" w:rsidP="006E1507">
            <w:pPr>
              <w:pStyle w:val="ListBullet"/>
              <w:contextualSpacing w:val="0"/>
            </w:pPr>
            <w:r>
              <w:t>Certified Scrum Master</w:t>
            </w:r>
          </w:p>
          <w:p w14:paraId="1DC35290" w14:textId="77777777" w:rsidR="001F4E6D" w:rsidRDefault="00E06EA4" w:rsidP="006E1507">
            <w:pPr>
              <w:pStyle w:val="ListBullet"/>
              <w:contextualSpacing w:val="0"/>
            </w:pPr>
            <w:r>
              <w:t>Python Developer</w:t>
            </w:r>
          </w:p>
          <w:p w14:paraId="6FF4727E" w14:textId="77777777" w:rsidR="00741ADC" w:rsidRDefault="00741ADC" w:rsidP="006E1507">
            <w:pPr>
              <w:pStyle w:val="ListBullet"/>
              <w:contextualSpacing w:val="0"/>
            </w:pPr>
            <w:r>
              <w:t>Agile</w:t>
            </w:r>
          </w:p>
          <w:p w14:paraId="416D466B" w14:textId="77777777" w:rsidR="00741ADC" w:rsidRDefault="00741ADC" w:rsidP="006E1507">
            <w:pPr>
              <w:pStyle w:val="ListBullet"/>
              <w:contextualSpacing w:val="0"/>
            </w:pPr>
            <w:r>
              <w:t>Git</w:t>
            </w:r>
          </w:p>
          <w:p w14:paraId="0D34DA6E" w14:textId="77777777" w:rsidR="00741ADC" w:rsidRDefault="00741ADC" w:rsidP="006E1507">
            <w:pPr>
              <w:pStyle w:val="ListBullet"/>
              <w:contextualSpacing w:val="0"/>
            </w:pPr>
            <w:r>
              <w:t>Jenkins</w:t>
            </w:r>
          </w:p>
          <w:p w14:paraId="33AD9595" w14:textId="77777777" w:rsidR="00741ADC" w:rsidRDefault="00741ADC" w:rsidP="006E1507">
            <w:pPr>
              <w:pStyle w:val="ListBullet"/>
              <w:contextualSpacing w:val="0"/>
            </w:pPr>
            <w:r>
              <w:t>Jira</w:t>
            </w:r>
          </w:p>
          <w:p w14:paraId="1704032E" w14:textId="6793FF14" w:rsidR="00741ADC" w:rsidRPr="006E1507" w:rsidRDefault="00741ADC" w:rsidP="001159A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0FFACA77" w14:textId="1308D9DF" w:rsidR="003A0632" w:rsidRPr="006E1507" w:rsidRDefault="00E06EA4" w:rsidP="006E1507">
            <w:pPr>
              <w:pStyle w:val="ListBullet"/>
              <w:contextualSpacing w:val="0"/>
            </w:pPr>
            <w:r>
              <w:t>Basics in Machine Learning</w:t>
            </w:r>
          </w:p>
          <w:p w14:paraId="2335E709" w14:textId="1D56E33F" w:rsidR="001E3120" w:rsidRPr="006E1507" w:rsidRDefault="001159A0" w:rsidP="006E1507">
            <w:pPr>
              <w:pStyle w:val="ListBullet"/>
              <w:contextualSpacing w:val="0"/>
            </w:pPr>
            <w:r>
              <w:t>Web Development</w:t>
            </w:r>
          </w:p>
          <w:p w14:paraId="09F7E189" w14:textId="14D774B5" w:rsidR="00532BC6" w:rsidRDefault="00A262EC" w:rsidP="00532BC6">
            <w:pPr>
              <w:pStyle w:val="ListBullet"/>
              <w:contextualSpacing w:val="0"/>
            </w:pPr>
            <w:r>
              <w:t>SAXoTECH</w:t>
            </w:r>
          </w:p>
          <w:p w14:paraId="7CE49EB5" w14:textId="77777777" w:rsidR="00532BC6" w:rsidRDefault="00532BC6" w:rsidP="00532BC6">
            <w:pPr>
              <w:pStyle w:val="ListBullet"/>
              <w:contextualSpacing w:val="0"/>
            </w:pPr>
            <w:r>
              <w:t>Basics in Drupal</w:t>
            </w:r>
          </w:p>
          <w:p w14:paraId="65ED19C3" w14:textId="0E762F53" w:rsidR="00532BC6" w:rsidRPr="006E1507" w:rsidRDefault="00532BC6" w:rsidP="00532BC6">
            <w:pPr>
              <w:pStyle w:val="ListBullet"/>
              <w:contextualSpacing w:val="0"/>
            </w:pPr>
            <w:r>
              <w:t>Basics in A</w:t>
            </w:r>
            <w:r w:rsidR="00A262EC">
              <w:t>sp.Net and C#</w:t>
            </w:r>
          </w:p>
        </w:tc>
      </w:tr>
    </w:tbl>
    <w:sdt>
      <w:sdtPr>
        <w:alias w:val="Activities:"/>
        <w:tag w:val="Activities:"/>
        <w:id w:val="1223332893"/>
        <w:placeholder>
          <w:docPart w:val="A99DE17A0A644089B22C17043ADD63AD"/>
        </w:placeholder>
        <w:temporary/>
        <w:showingPlcHdr/>
        <w15:appearance w15:val="hidden"/>
      </w:sdtPr>
      <w:sdtEndPr/>
      <w:sdtContent>
        <w:p w14:paraId="732BDF32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4C44186C" w14:textId="7BEB82E9" w:rsidR="00F770CB" w:rsidRDefault="00F770CB" w:rsidP="006E1507">
      <w:r w:rsidRPr="00F770CB">
        <w:t>Increased customer sales by automating routine process which helps two-million-dollar value add to HCL. Travelled to Denmark and Sweden for migration and New p</w:t>
      </w:r>
      <w:bookmarkStart w:id="0" w:name="_GoBack"/>
      <w:bookmarkEnd w:id="0"/>
      <w:r w:rsidRPr="00F770CB">
        <w:t>roject KT and successfully completed.</w:t>
      </w:r>
      <w:r w:rsidR="00DA3F12">
        <w:t xml:space="preserve"> </w:t>
      </w:r>
    </w:p>
    <w:p w14:paraId="326F5BCD" w14:textId="5FC9FD22" w:rsidR="00DA3F12" w:rsidRDefault="00DA3F12" w:rsidP="006E1507">
      <w:r>
        <w:t>Worked for almost 1 year in</w:t>
      </w:r>
      <w:r w:rsidR="00647FAD">
        <w:t xml:space="preserve"> C</w:t>
      </w:r>
      <w:r>
        <w:t xml:space="preserve">lient place (Denmark) </w:t>
      </w:r>
      <w:r w:rsidR="00C3295A">
        <w:t>as onsite Technical Lead.</w:t>
      </w:r>
    </w:p>
    <w:p w14:paraId="1AA8F691" w14:textId="054C1DD7" w:rsidR="002C7443" w:rsidRPr="00CF1A49" w:rsidRDefault="002C7443" w:rsidP="002C7443">
      <w:pPr>
        <w:pStyle w:val="Heading1"/>
      </w:pPr>
      <w:r>
        <w:t>Achivements</w:t>
      </w:r>
    </w:p>
    <w:p w14:paraId="79530131" w14:textId="77777777" w:rsidR="00E31FD3" w:rsidRDefault="00E31FD3" w:rsidP="00C719D8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</w:p>
    <w:p w14:paraId="65FD69CA" w14:textId="69BD6A3C" w:rsidR="002940F3" w:rsidRDefault="00632923" w:rsidP="00C719D8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Every year</w:t>
      </w:r>
      <w:r w:rsidR="002940F3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 Outstanding perform</w:t>
      </w:r>
      <w:r w:rsidR="008C7801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er rating and</w:t>
      </w:r>
      <w:r w:rsidR="002940F3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 award for past </w:t>
      </w: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6 years.</w:t>
      </w:r>
    </w:p>
    <w:p w14:paraId="22A16EC5" w14:textId="206218C8" w:rsidR="006D3A29" w:rsidRDefault="006D3A29" w:rsidP="00C719D8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 w:rsidRPr="006D3A29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Successfully implemented 7 Value creation ideas</w:t>
      </w:r>
      <w:r w:rsidR="006862A1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 which</w:t>
      </w:r>
      <w:r w:rsidRPr="006D3A29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 saved $3Mn+ cost to Customer and lot of user effort.</w:t>
      </w:r>
    </w:p>
    <w:p w14:paraId="76F54011" w14:textId="5BD3C36F" w:rsidR="00C719D8" w:rsidRPr="00C719D8" w:rsidRDefault="00C719D8" w:rsidP="00C719D8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 w:rsidRPr="00C719D8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Successfully developed </w:t>
      </w:r>
      <w:r w:rsidR="00E31FD3" w:rsidRPr="00C719D8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an</w:t>
      </w:r>
      <w:r w:rsidRPr="00C719D8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 EPG Portal for Ericsson using Drupal and Python with the help of Continuous Integration Tools.</w:t>
      </w:r>
    </w:p>
    <w:p w14:paraId="39A7D525" w14:textId="77777777" w:rsidR="00C719D8" w:rsidRPr="00C719D8" w:rsidRDefault="00C719D8" w:rsidP="00C719D8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 w:rsidRPr="00C719D8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Onsite Coordinator for Major integration project in Berlingske Media (Denmark).</w:t>
      </w:r>
    </w:p>
    <w:p w14:paraId="214F2743" w14:textId="77777777" w:rsidR="00E31FD3" w:rsidRDefault="00C719D8" w:rsidP="00C719D8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 w:rsidRPr="00C719D8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Implemented a wire service between the editorial system and online system. A development cooperation between SAXoTECH, developers in Ukraine (Bond) and HCL.</w:t>
      </w:r>
    </w:p>
    <w:p w14:paraId="06F0F79D" w14:textId="77777777" w:rsidR="00E31FD3" w:rsidRDefault="00E31FD3" w:rsidP="00C719D8">
      <w:pPr>
        <w:pStyle w:val="Heading1"/>
      </w:pPr>
    </w:p>
    <w:p w14:paraId="55D75817" w14:textId="74A206EF" w:rsidR="008141C1" w:rsidRPr="00CF1A49" w:rsidRDefault="008141C1" w:rsidP="00C719D8">
      <w:pPr>
        <w:pStyle w:val="Heading1"/>
      </w:pPr>
      <w:r>
        <w:t>Languages</w:t>
      </w:r>
    </w:p>
    <w:p w14:paraId="00BFBEA7" w14:textId="56042327" w:rsidR="008141C1" w:rsidRDefault="008141C1" w:rsidP="008141C1">
      <w:r>
        <w:t xml:space="preserve">Telugu </w:t>
      </w:r>
      <w:r w:rsidR="0011731E">
        <w:t>–</w:t>
      </w:r>
      <w:r>
        <w:t xml:space="preserve"> Fluent</w:t>
      </w:r>
      <w:r w:rsidR="0011731E">
        <w:t xml:space="preserve"> in speaking, reading and writing.</w:t>
      </w:r>
    </w:p>
    <w:p w14:paraId="05AF093F" w14:textId="77777777" w:rsidR="0011731E" w:rsidRDefault="0011731E" w:rsidP="008141C1">
      <w:r>
        <w:t xml:space="preserve">Tamil – </w:t>
      </w:r>
      <w:r>
        <w:t>Fluent in speaking, reading.</w:t>
      </w:r>
    </w:p>
    <w:p w14:paraId="6972F45F" w14:textId="13DF4B9D" w:rsidR="008141C1" w:rsidRDefault="000371E0" w:rsidP="008141C1">
      <w:r>
        <w:t xml:space="preserve">English – </w:t>
      </w:r>
      <w:r>
        <w:t>Fluent in speaking, reading and writing.</w:t>
      </w:r>
    </w:p>
    <w:p w14:paraId="7653D2FD" w14:textId="7EF69604" w:rsidR="008141C1" w:rsidRDefault="000371E0" w:rsidP="006E1507">
      <w:r>
        <w:t xml:space="preserve">Danish – Very Basic understanding of </w:t>
      </w:r>
      <w:r w:rsidR="0086252E">
        <w:t>software terms.</w:t>
      </w:r>
    </w:p>
    <w:p w14:paraId="448CA0B5" w14:textId="62FFE69E" w:rsidR="00C72779" w:rsidRPr="00CF1A49" w:rsidRDefault="00C72779" w:rsidP="00C72779">
      <w:pPr>
        <w:pStyle w:val="Heading1"/>
      </w:pPr>
      <w:r>
        <w:t>Certifications</w:t>
      </w:r>
    </w:p>
    <w:p w14:paraId="5C01AAAF" w14:textId="562B69FA" w:rsidR="00F1496F" w:rsidRDefault="00F1496F" w:rsidP="00C72779">
      <w:r>
        <w:t>Certified Scrum Master (CSM)</w:t>
      </w:r>
    </w:p>
    <w:p w14:paraId="783F283B" w14:textId="231A1708" w:rsidR="00B74E01" w:rsidRDefault="00B74E01" w:rsidP="006E1507">
      <w:r w:rsidRPr="00B74E01">
        <w:t>The</w:t>
      </w:r>
      <w:r>
        <w:t xml:space="preserve"> M</w:t>
      </w:r>
      <w:r w:rsidRPr="00B74E01">
        <w:t>odern</w:t>
      </w:r>
      <w:r>
        <w:t xml:space="preserve"> P</w:t>
      </w:r>
      <w:r w:rsidRPr="00B74E01">
        <w:t>ython3</w:t>
      </w:r>
      <w:r>
        <w:t xml:space="preserve"> B</w:t>
      </w:r>
      <w:r w:rsidRPr="00B74E01">
        <w:t>ootcamp</w:t>
      </w:r>
      <w:r>
        <w:t xml:space="preserve"> (Udemy)</w:t>
      </w:r>
    </w:p>
    <w:p w14:paraId="6C4CE6A2" w14:textId="47ABDD10" w:rsidR="00C72779" w:rsidRDefault="00F1496F" w:rsidP="006E1507">
      <w:r>
        <w:t>Six Sigma Green Belt</w:t>
      </w:r>
    </w:p>
    <w:p w14:paraId="274C8475" w14:textId="3D824795" w:rsidR="00606E79" w:rsidRDefault="00606E79" w:rsidP="006E1507"/>
    <w:p w14:paraId="4A00F91E" w14:textId="2261D382" w:rsidR="00606E79" w:rsidRDefault="00606E79" w:rsidP="006E1507"/>
    <w:p w14:paraId="1DFBF360" w14:textId="1C2D909E" w:rsidR="00606E79" w:rsidRDefault="00606E79" w:rsidP="006E1507"/>
    <w:p w14:paraId="1B11BC0B" w14:textId="590261B3" w:rsidR="00EE1862" w:rsidRPr="006E1507" w:rsidRDefault="00EE1862" w:rsidP="006E1507">
      <w:r>
        <w:rPr>
          <w:noProof/>
        </w:rPr>
        <w:drawing>
          <wp:inline distT="0" distB="0" distL="0" distR="0" wp14:anchorId="63BF5E2F" wp14:editId="28F21684">
            <wp:extent cx="1085850" cy="11394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l-cs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124" cy="11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B6AF268" wp14:editId="74F002F4">
            <wp:extent cx="1971675" cy="11090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x-sigm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199" cy="112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862" w:rsidRPr="006E1507" w:rsidSect="005A1B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CB575" w14:textId="77777777" w:rsidR="00C454F0" w:rsidRDefault="00C454F0" w:rsidP="0068194B">
      <w:r>
        <w:separator/>
      </w:r>
    </w:p>
    <w:p w14:paraId="6AAA3E2A" w14:textId="77777777" w:rsidR="00C454F0" w:rsidRDefault="00C454F0"/>
    <w:p w14:paraId="201FCA58" w14:textId="77777777" w:rsidR="00C454F0" w:rsidRDefault="00C454F0"/>
  </w:endnote>
  <w:endnote w:type="continuationSeparator" w:id="0">
    <w:p w14:paraId="355CD4E9" w14:textId="77777777" w:rsidR="00C454F0" w:rsidRDefault="00C454F0" w:rsidP="0068194B">
      <w:r>
        <w:continuationSeparator/>
      </w:r>
    </w:p>
    <w:p w14:paraId="4560BFCB" w14:textId="77777777" w:rsidR="00C454F0" w:rsidRDefault="00C454F0"/>
    <w:p w14:paraId="2BAA9DB9" w14:textId="77777777" w:rsidR="00C454F0" w:rsidRDefault="00C454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31A75" w14:textId="77777777" w:rsidR="00606E79" w:rsidRDefault="00606E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5E2092" w14:textId="633ED044" w:rsidR="001538F5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5566C" w14:textId="570B80CB" w:rsidR="001538F5" w:rsidRDefault="00153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FFC2C" w14:textId="77777777" w:rsidR="00C454F0" w:rsidRDefault="00C454F0" w:rsidP="0068194B">
      <w:r>
        <w:separator/>
      </w:r>
    </w:p>
    <w:p w14:paraId="36D9E3AD" w14:textId="77777777" w:rsidR="00C454F0" w:rsidRDefault="00C454F0"/>
    <w:p w14:paraId="60002675" w14:textId="77777777" w:rsidR="00C454F0" w:rsidRDefault="00C454F0"/>
  </w:footnote>
  <w:footnote w:type="continuationSeparator" w:id="0">
    <w:p w14:paraId="509BB1F4" w14:textId="77777777" w:rsidR="00C454F0" w:rsidRDefault="00C454F0" w:rsidP="0068194B">
      <w:r>
        <w:continuationSeparator/>
      </w:r>
    </w:p>
    <w:p w14:paraId="0006D12F" w14:textId="77777777" w:rsidR="00C454F0" w:rsidRDefault="00C454F0"/>
    <w:p w14:paraId="2093BA77" w14:textId="77777777" w:rsidR="00C454F0" w:rsidRDefault="00C454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8DB05" w14:textId="77777777" w:rsidR="00606E79" w:rsidRDefault="00606E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D75FC" w14:textId="77777777" w:rsidR="00606E79" w:rsidRDefault="00606E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24EA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1559DC" wp14:editId="5C25322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2D6B14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F0"/>
    <w:rsid w:val="000001EF"/>
    <w:rsid w:val="00007322"/>
    <w:rsid w:val="00007728"/>
    <w:rsid w:val="00024584"/>
    <w:rsid w:val="00024730"/>
    <w:rsid w:val="000371E0"/>
    <w:rsid w:val="00055E95"/>
    <w:rsid w:val="0007021F"/>
    <w:rsid w:val="000B2BA5"/>
    <w:rsid w:val="000C136E"/>
    <w:rsid w:val="000D6006"/>
    <w:rsid w:val="000F2F8C"/>
    <w:rsid w:val="0010006E"/>
    <w:rsid w:val="001045A8"/>
    <w:rsid w:val="00114A91"/>
    <w:rsid w:val="001159A0"/>
    <w:rsid w:val="0011731E"/>
    <w:rsid w:val="001427E1"/>
    <w:rsid w:val="00143959"/>
    <w:rsid w:val="00144A3A"/>
    <w:rsid w:val="001538F5"/>
    <w:rsid w:val="00163668"/>
    <w:rsid w:val="00171566"/>
    <w:rsid w:val="00174676"/>
    <w:rsid w:val="001755A8"/>
    <w:rsid w:val="00184014"/>
    <w:rsid w:val="00192008"/>
    <w:rsid w:val="001A5045"/>
    <w:rsid w:val="001C0E68"/>
    <w:rsid w:val="001C4B6F"/>
    <w:rsid w:val="001D0BF1"/>
    <w:rsid w:val="001E2CDA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0F3"/>
    <w:rsid w:val="00294998"/>
    <w:rsid w:val="00297F18"/>
    <w:rsid w:val="002A1945"/>
    <w:rsid w:val="002A6F59"/>
    <w:rsid w:val="002B2958"/>
    <w:rsid w:val="002B3FC8"/>
    <w:rsid w:val="002C7443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09DC"/>
    <w:rsid w:val="00336056"/>
    <w:rsid w:val="003544E1"/>
    <w:rsid w:val="00366398"/>
    <w:rsid w:val="003A0632"/>
    <w:rsid w:val="003A30E5"/>
    <w:rsid w:val="003A4D5B"/>
    <w:rsid w:val="003A6ADF"/>
    <w:rsid w:val="003B5928"/>
    <w:rsid w:val="003D380F"/>
    <w:rsid w:val="003E160D"/>
    <w:rsid w:val="003E2ACE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51F1"/>
    <w:rsid w:val="00486277"/>
    <w:rsid w:val="00494CF6"/>
    <w:rsid w:val="00495F8D"/>
    <w:rsid w:val="004A1FAE"/>
    <w:rsid w:val="004A32FF"/>
    <w:rsid w:val="004B06EB"/>
    <w:rsid w:val="004B6AD0"/>
    <w:rsid w:val="004B6FD7"/>
    <w:rsid w:val="004C2D5D"/>
    <w:rsid w:val="004C33E1"/>
    <w:rsid w:val="004E01EB"/>
    <w:rsid w:val="004E2794"/>
    <w:rsid w:val="004F7A6A"/>
    <w:rsid w:val="00510392"/>
    <w:rsid w:val="00513E2A"/>
    <w:rsid w:val="00532BC6"/>
    <w:rsid w:val="00562A9E"/>
    <w:rsid w:val="00566A35"/>
    <w:rsid w:val="00566ABB"/>
    <w:rsid w:val="0056701E"/>
    <w:rsid w:val="005740D7"/>
    <w:rsid w:val="00580993"/>
    <w:rsid w:val="005A0F26"/>
    <w:rsid w:val="005A1B10"/>
    <w:rsid w:val="005A6850"/>
    <w:rsid w:val="005B0048"/>
    <w:rsid w:val="005B1B1B"/>
    <w:rsid w:val="005C5932"/>
    <w:rsid w:val="005D3CA7"/>
    <w:rsid w:val="005D4CC1"/>
    <w:rsid w:val="005F4B91"/>
    <w:rsid w:val="005F55D2"/>
    <w:rsid w:val="00606E79"/>
    <w:rsid w:val="0062312F"/>
    <w:rsid w:val="00625F2C"/>
    <w:rsid w:val="00632923"/>
    <w:rsid w:val="00647FAD"/>
    <w:rsid w:val="0065607B"/>
    <w:rsid w:val="006618E9"/>
    <w:rsid w:val="0068194B"/>
    <w:rsid w:val="006850FE"/>
    <w:rsid w:val="006862A1"/>
    <w:rsid w:val="00692703"/>
    <w:rsid w:val="006A1962"/>
    <w:rsid w:val="006A311C"/>
    <w:rsid w:val="006B5D48"/>
    <w:rsid w:val="006B7D7B"/>
    <w:rsid w:val="006C1A5E"/>
    <w:rsid w:val="006D3A29"/>
    <w:rsid w:val="006E1507"/>
    <w:rsid w:val="00712D8B"/>
    <w:rsid w:val="007273B7"/>
    <w:rsid w:val="00733E0A"/>
    <w:rsid w:val="00741ADC"/>
    <w:rsid w:val="0074403D"/>
    <w:rsid w:val="00746D44"/>
    <w:rsid w:val="007538DC"/>
    <w:rsid w:val="00757803"/>
    <w:rsid w:val="0079206B"/>
    <w:rsid w:val="00796076"/>
    <w:rsid w:val="007A7EF2"/>
    <w:rsid w:val="007C0566"/>
    <w:rsid w:val="007C606B"/>
    <w:rsid w:val="007E6A61"/>
    <w:rsid w:val="007F4172"/>
    <w:rsid w:val="00801140"/>
    <w:rsid w:val="00803404"/>
    <w:rsid w:val="008141C1"/>
    <w:rsid w:val="008260DF"/>
    <w:rsid w:val="00834955"/>
    <w:rsid w:val="00855B59"/>
    <w:rsid w:val="00860461"/>
    <w:rsid w:val="0086252E"/>
    <w:rsid w:val="008632B6"/>
    <w:rsid w:val="0086487C"/>
    <w:rsid w:val="00870B20"/>
    <w:rsid w:val="008829F8"/>
    <w:rsid w:val="00885897"/>
    <w:rsid w:val="008A4E01"/>
    <w:rsid w:val="008A6538"/>
    <w:rsid w:val="008C7056"/>
    <w:rsid w:val="008C7801"/>
    <w:rsid w:val="008E0F67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7829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62EC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26F0"/>
    <w:rsid w:val="00AB32F8"/>
    <w:rsid w:val="00AB610B"/>
    <w:rsid w:val="00AC2A80"/>
    <w:rsid w:val="00AD360E"/>
    <w:rsid w:val="00AD40FB"/>
    <w:rsid w:val="00AD782D"/>
    <w:rsid w:val="00AE18E5"/>
    <w:rsid w:val="00AE7650"/>
    <w:rsid w:val="00B10EBE"/>
    <w:rsid w:val="00B236F1"/>
    <w:rsid w:val="00B263BA"/>
    <w:rsid w:val="00B50F99"/>
    <w:rsid w:val="00B51D1B"/>
    <w:rsid w:val="00B540F4"/>
    <w:rsid w:val="00B60FD0"/>
    <w:rsid w:val="00B622DF"/>
    <w:rsid w:val="00B6332A"/>
    <w:rsid w:val="00B74E01"/>
    <w:rsid w:val="00B81760"/>
    <w:rsid w:val="00B8494C"/>
    <w:rsid w:val="00BA1546"/>
    <w:rsid w:val="00BB4E51"/>
    <w:rsid w:val="00BD431F"/>
    <w:rsid w:val="00BE423E"/>
    <w:rsid w:val="00BF61AC"/>
    <w:rsid w:val="00C02571"/>
    <w:rsid w:val="00C3295A"/>
    <w:rsid w:val="00C3328D"/>
    <w:rsid w:val="00C454F0"/>
    <w:rsid w:val="00C47FA6"/>
    <w:rsid w:val="00C5397C"/>
    <w:rsid w:val="00C57FC6"/>
    <w:rsid w:val="00C66A7D"/>
    <w:rsid w:val="00C719D8"/>
    <w:rsid w:val="00C72779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3F12"/>
    <w:rsid w:val="00DA59AA"/>
    <w:rsid w:val="00DB177B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EA4"/>
    <w:rsid w:val="00E14498"/>
    <w:rsid w:val="00E2397A"/>
    <w:rsid w:val="00E254DB"/>
    <w:rsid w:val="00E300FC"/>
    <w:rsid w:val="00E31FD3"/>
    <w:rsid w:val="00E362DB"/>
    <w:rsid w:val="00E36C36"/>
    <w:rsid w:val="00E55479"/>
    <w:rsid w:val="00E5632B"/>
    <w:rsid w:val="00E70240"/>
    <w:rsid w:val="00E71E6B"/>
    <w:rsid w:val="00E81CC5"/>
    <w:rsid w:val="00E85A87"/>
    <w:rsid w:val="00E85B4A"/>
    <w:rsid w:val="00E9401D"/>
    <w:rsid w:val="00E9528E"/>
    <w:rsid w:val="00EA5099"/>
    <w:rsid w:val="00EC1351"/>
    <w:rsid w:val="00EC4CBF"/>
    <w:rsid w:val="00EE1862"/>
    <w:rsid w:val="00EE2CA8"/>
    <w:rsid w:val="00EF17E8"/>
    <w:rsid w:val="00EF51D9"/>
    <w:rsid w:val="00F130DD"/>
    <w:rsid w:val="00F1496F"/>
    <w:rsid w:val="00F24884"/>
    <w:rsid w:val="00F476C4"/>
    <w:rsid w:val="00F55F1D"/>
    <w:rsid w:val="00F61DF9"/>
    <w:rsid w:val="00F679B2"/>
    <w:rsid w:val="00F770CB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9D25C"/>
  <w15:chartTrackingRefBased/>
  <w15:docId w15:val="{C573B02A-2EEE-4B5A-8EB9-3EB47DC4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an.deekonda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1B2B0BC6CB41E6A14FB81ACD41E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5CD30-10AB-417B-90EC-351AE179853E}"/>
      </w:docPartPr>
      <w:docPartBody>
        <w:p w:rsidR="00000000" w:rsidRDefault="002F4D74">
          <w:pPr>
            <w:pStyle w:val="781B2B0BC6CB41E6A14FB81ACD41EA21"/>
          </w:pPr>
          <w:r w:rsidRPr="00CF1A49">
            <w:t>·</w:t>
          </w:r>
        </w:p>
      </w:docPartBody>
    </w:docPart>
    <w:docPart>
      <w:docPartPr>
        <w:name w:val="5B4610777D1643E59C5A0973F49FD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90D50-1631-4CA1-A205-7E1C62ABC05E}"/>
      </w:docPartPr>
      <w:docPartBody>
        <w:p w:rsidR="00000000" w:rsidRDefault="002F4D74">
          <w:pPr>
            <w:pStyle w:val="5B4610777D1643E59C5A0973F49FD26C"/>
          </w:pPr>
          <w:r w:rsidRPr="00CF1A49">
            <w:t>·</w:t>
          </w:r>
        </w:p>
      </w:docPartBody>
    </w:docPart>
    <w:docPart>
      <w:docPartPr>
        <w:name w:val="EF45C6D6346B4614A8E249A96B7CB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1FA31-7935-46D6-8C2B-4F598D2B1ADA}"/>
      </w:docPartPr>
      <w:docPartBody>
        <w:p w:rsidR="00000000" w:rsidRDefault="002F4D74">
          <w:pPr>
            <w:pStyle w:val="EF45C6D6346B4614A8E249A96B7CBC0A"/>
          </w:pPr>
          <w:r w:rsidRPr="00CF1A49">
            <w:t>Experience</w:t>
          </w:r>
        </w:p>
      </w:docPartBody>
    </w:docPart>
    <w:docPart>
      <w:docPartPr>
        <w:name w:val="5D62F0BA0B9D4B00A21E2DD108F50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249CA-0C62-42D7-8095-411CDB59A64B}"/>
      </w:docPartPr>
      <w:docPartBody>
        <w:p w:rsidR="00000000" w:rsidRDefault="002F4D74">
          <w:pPr>
            <w:pStyle w:val="5D62F0BA0B9D4B00A21E2DD108F50A33"/>
          </w:pPr>
          <w:r w:rsidRPr="00CF1A49">
            <w:t>Education</w:t>
          </w:r>
        </w:p>
      </w:docPartBody>
    </w:docPart>
    <w:docPart>
      <w:docPartPr>
        <w:name w:val="87DC9BEDEE2840AF8AF750A4C62F5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69F44-80B4-4B6E-B80A-631D7C5E8810}"/>
      </w:docPartPr>
      <w:docPartBody>
        <w:p w:rsidR="00000000" w:rsidRDefault="002F4D74">
          <w:pPr>
            <w:pStyle w:val="87DC9BEDEE2840AF8AF750A4C62F5D77"/>
          </w:pPr>
          <w:r w:rsidRPr="00CF1A49">
            <w:t>Skills</w:t>
          </w:r>
        </w:p>
      </w:docPartBody>
    </w:docPart>
    <w:docPart>
      <w:docPartPr>
        <w:name w:val="A99DE17A0A644089B22C17043ADD6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01AF3-0266-4AE5-A828-AE5B8CBBBCB8}"/>
      </w:docPartPr>
      <w:docPartBody>
        <w:p w:rsidR="00000000" w:rsidRDefault="002F4D74">
          <w:pPr>
            <w:pStyle w:val="A99DE17A0A644089B22C17043ADD63AD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74"/>
    <w:rsid w:val="002F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5FB003B3694245B54ACA75D541AACB">
    <w:name w:val="7E5FB003B3694245B54ACA75D541AAC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F54C4DDDE8C47D3A59BB441C1AC4B45">
    <w:name w:val="7F54C4DDDE8C47D3A59BB441C1AC4B45"/>
  </w:style>
  <w:style w:type="paragraph" w:customStyle="1" w:styleId="54D1BE07D0144B6085EEC750BED1B690">
    <w:name w:val="54D1BE07D0144B6085EEC750BED1B690"/>
  </w:style>
  <w:style w:type="paragraph" w:customStyle="1" w:styleId="781B2B0BC6CB41E6A14FB81ACD41EA21">
    <w:name w:val="781B2B0BC6CB41E6A14FB81ACD41EA21"/>
  </w:style>
  <w:style w:type="paragraph" w:customStyle="1" w:styleId="594DAB45D024412FBE87424869616147">
    <w:name w:val="594DAB45D024412FBE87424869616147"/>
  </w:style>
  <w:style w:type="paragraph" w:customStyle="1" w:styleId="9BADC6AB55D843999203EBF4E6629B16">
    <w:name w:val="9BADC6AB55D843999203EBF4E6629B16"/>
  </w:style>
  <w:style w:type="paragraph" w:customStyle="1" w:styleId="5B4610777D1643E59C5A0973F49FD26C">
    <w:name w:val="5B4610777D1643E59C5A0973F49FD26C"/>
  </w:style>
  <w:style w:type="paragraph" w:customStyle="1" w:styleId="A8CE2368EF3B4B63A44B86BD84442E07">
    <w:name w:val="A8CE2368EF3B4B63A44B86BD84442E07"/>
  </w:style>
  <w:style w:type="paragraph" w:customStyle="1" w:styleId="06478CDE7E33479E8E11E5C52904330D">
    <w:name w:val="06478CDE7E33479E8E11E5C52904330D"/>
  </w:style>
  <w:style w:type="paragraph" w:customStyle="1" w:styleId="76C1E8AC89EF48A6A488E636A4FB1626">
    <w:name w:val="76C1E8AC89EF48A6A488E636A4FB1626"/>
  </w:style>
  <w:style w:type="paragraph" w:customStyle="1" w:styleId="E0705B6C421846B193D0A0327A28AC24">
    <w:name w:val="E0705B6C421846B193D0A0327A28AC24"/>
  </w:style>
  <w:style w:type="paragraph" w:customStyle="1" w:styleId="EF45C6D6346B4614A8E249A96B7CBC0A">
    <w:name w:val="EF45C6D6346B4614A8E249A96B7CBC0A"/>
  </w:style>
  <w:style w:type="paragraph" w:customStyle="1" w:styleId="9EA7CB3AA542411BBBF08E80329CFEBC">
    <w:name w:val="9EA7CB3AA542411BBBF08E80329CFEBC"/>
  </w:style>
  <w:style w:type="paragraph" w:customStyle="1" w:styleId="784BF2A676A2491EA2D979E18CC13B4C">
    <w:name w:val="784BF2A676A2491EA2D979E18CC13B4C"/>
  </w:style>
  <w:style w:type="paragraph" w:customStyle="1" w:styleId="3E32319F813B42FC9DA2A3E2F9A1EB1D">
    <w:name w:val="3E32319F813B42FC9DA2A3E2F9A1EB1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BE78A8E38854C0D94197CF011626BB4">
    <w:name w:val="CBE78A8E38854C0D94197CF011626BB4"/>
  </w:style>
  <w:style w:type="paragraph" w:customStyle="1" w:styleId="DFE1CA96213244B8B32E6AD1BF284707">
    <w:name w:val="DFE1CA96213244B8B32E6AD1BF284707"/>
  </w:style>
  <w:style w:type="paragraph" w:customStyle="1" w:styleId="DBA9387B6DFA4B60863D6A4A19840354">
    <w:name w:val="DBA9387B6DFA4B60863D6A4A19840354"/>
  </w:style>
  <w:style w:type="paragraph" w:customStyle="1" w:styleId="3EFA2282D3E44D358DCCE7FCB1E0602B">
    <w:name w:val="3EFA2282D3E44D358DCCE7FCB1E0602B"/>
  </w:style>
  <w:style w:type="paragraph" w:customStyle="1" w:styleId="803A7C4657DF4F82815F8F6A10C76E4F">
    <w:name w:val="803A7C4657DF4F82815F8F6A10C76E4F"/>
  </w:style>
  <w:style w:type="paragraph" w:customStyle="1" w:styleId="0C30502971F44F1B9868BFF40E9EA66B">
    <w:name w:val="0C30502971F44F1B9868BFF40E9EA66B"/>
  </w:style>
  <w:style w:type="paragraph" w:customStyle="1" w:styleId="C6820FE515CE42D888169A2FE682EF3B">
    <w:name w:val="C6820FE515CE42D888169A2FE682EF3B"/>
  </w:style>
  <w:style w:type="paragraph" w:customStyle="1" w:styleId="5D62F0BA0B9D4B00A21E2DD108F50A33">
    <w:name w:val="5D62F0BA0B9D4B00A21E2DD108F50A33"/>
  </w:style>
  <w:style w:type="paragraph" w:customStyle="1" w:styleId="D2C7D046EB5F4E758F9B5262AA3E2317">
    <w:name w:val="D2C7D046EB5F4E758F9B5262AA3E2317"/>
  </w:style>
  <w:style w:type="paragraph" w:customStyle="1" w:styleId="0A0EAD16EC4346F1A31539EEB05FBBA5">
    <w:name w:val="0A0EAD16EC4346F1A31539EEB05FBBA5"/>
  </w:style>
  <w:style w:type="paragraph" w:customStyle="1" w:styleId="D13003EB91364E2A83D10D70A0F571E9">
    <w:name w:val="D13003EB91364E2A83D10D70A0F571E9"/>
  </w:style>
  <w:style w:type="paragraph" w:customStyle="1" w:styleId="D0FD165C98A34B72B9F9EDD590DD47DD">
    <w:name w:val="D0FD165C98A34B72B9F9EDD590DD47DD"/>
  </w:style>
  <w:style w:type="paragraph" w:customStyle="1" w:styleId="1CCA8D9C91EB4E558A04F5BF2751B0BD">
    <w:name w:val="1CCA8D9C91EB4E558A04F5BF2751B0BD"/>
  </w:style>
  <w:style w:type="paragraph" w:customStyle="1" w:styleId="E28C87E3804A4C969C76BBDDD436A9B8">
    <w:name w:val="E28C87E3804A4C969C76BBDDD436A9B8"/>
  </w:style>
  <w:style w:type="paragraph" w:customStyle="1" w:styleId="530CD8FA582548848EC7AADD6BBB6BF3">
    <w:name w:val="530CD8FA582548848EC7AADD6BBB6BF3"/>
  </w:style>
  <w:style w:type="paragraph" w:customStyle="1" w:styleId="525320BCB2D24F8194D754454A599A47">
    <w:name w:val="525320BCB2D24F8194D754454A599A47"/>
  </w:style>
  <w:style w:type="paragraph" w:customStyle="1" w:styleId="9C426E95225543E9B162E62D71B23808">
    <w:name w:val="9C426E95225543E9B162E62D71B23808"/>
  </w:style>
  <w:style w:type="paragraph" w:customStyle="1" w:styleId="78FCB308D2B9411A8D784418F76CE413">
    <w:name w:val="78FCB308D2B9411A8D784418F76CE413"/>
  </w:style>
  <w:style w:type="paragraph" w:customStyle="1" w:styleId="87DC9BEDEE2840AF8AF750A4C62F5D77">
    <w:name w:val="87DC9BEDEE2840AF8AF750A4C62F5D77"/>
  </w:style>
  <w:style w:type="paragraph" w:customStyle="1" w:styleId="B2CBC318C60146608C4BD8BC650049D3">
    <w:name w:val="B2CBC318C60146608C4BD8BC650049D3"/>
  </w:style>
  <w:style w:type="paragraph" w:customStyle="1" w:styleId="A5E6FB3D98D947B2B768A6F6E87EC491">
    <w:name w:val="A5E6FB3D98D947B2B768A6F6E87EC491"/>
  </w:style>
  <w:style w:type="paragraph" w:customStyle="1" w:styleId="041308BE3E8941C0A08E2FFCD5F113D0">
    <w:name w:val="041308BE3E8941C0A08E2FFCD5F113D0"/>
  </w:style>
  <w:style w:type="paragraph" w:customStyle="1" w:styleId="4BF98C6113F44BF3810C97EE55123A37">
    <w:name w:val="4BF98C6113F44BF3810C97EE55123A37"/>
  </w:style>
  <w:style w:type="paragraph" w:customStyle="1" w:styleId="B7E35FA089C34C99AB70B9A0C6DB04C4">
    <w:name w:val="B7E35FA089C34C99AB70B9A0C6DB04C4"/>
  </w:style>
  <w:style w:type="paragraph" w:customStyle="1" w:styleId="A99DE17A0A644089B22C17043ADD63AD">
    <w:name w:val="A99DE17A0A644089B22C17043ADD63AD"/>
  </w:style>
  <w:style w:type="paragraph" w:customStyle="1" w:styleId="EDE14FC22E3A463DA1E0A5E70E04099C">
    <w:name w:val="EDE14FC22E3A463DA1E0A5E70E04099C"/>
  </w:style>
  <w:style w:type="paragraph" w:customStyle="1" w:styleId="09D66BDF587247A18AEE40192818ECF0">
    <w:name w:val="09D66BDF587247A18AEE40192818ECF0"/>
    <w:rsid w:val="002F4D74"/>
  </w:style>
  <w:style w:type="paragraph" w:customStyle="1" w:styleId="42DD3F6BF45146F6BA48E68F0E77D5FF">
    <w:name w:val="42DD3F6BF45146F6BA48E68F0E77D5FF"/>
    <w:rsid w:val="002F4D74"/>
  </w:style>
  <w:style w:type="paragraph" w:customStyle="1" w:styleId="00C8267A8931456DBB42C6C7515D3721">
    <w:name w:val="00C8267A8931456DBB42C6C7515D3721"/>
    <w:rsid w:val="002F4D74"/>
  </w:style>
  <w:style w:type="paragraph" w:customStyle="1" w:styleId="7373A9453276450890CCC2CB7DE70C55">
    <w:name w:val="7373A9453276450890CCC2CB7DE70C55"/>
    <w:rsid w:val="002F4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Deekonda</dc:creator>
  <cp:keywords/>
  <dc:description/>
  <cp:lastModifiedBy>Kiran Deekonda</cp:lastModifiedBy>
  <cp:revision>2</cp:revision>
  <dcterms:created xsi:type="dcterms:W3CDTF">2018-11-13T07:33:00Z</dcterms:created>
  <dcterms:modified xsi:type="dcterms:W3CDTF">2018-11-13T07:33:00Z</dcterms:modified>
  <cp:category/>
</cp:coreProperties>
</file>