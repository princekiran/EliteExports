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8CA53" w14:textId="788768D0" w:rsidR="00A27383" w:rsidRDefault="00E83DFA" w:rsidP="00965D17">
      <w:pPr>
        <w:pStyle w:val="Title"/>
      </w:pPr>
      <w:r>
        <w:t>Kiran Kumar Deekonda</w:t>
      </w:r>
    </w:p>
    <w:p w14:paraId="0596B729" w14:textId="64E926DF" w:rsidR="00965D17" w:rsidRDefault="00E83DFA" w:rsidP="00965D17">
      <w:r>
        <w:t>13, Saiva Muthiya Mudali street, 2</w:t>
      </w:r>
      <w:r w:rsidRPr="00E83DFA">
        <w:rPr>
          <w:vertAlign w:val="superscript"/>
        </w:rPr>
        <w:t>nd</w:t>
      </w:r>
      <w:r>
        <w:t xml:space="preserve"> lane, Chennai - 600001</w:t>
      </w:r>
      <w:r w:rsidR="00965D17">
        <w:t> | </w:t>
      </w:r>
      <w:r>
        <w:t>+91 9500015508</w:t>
      </w:r>
      <w:r w:rsidR="00965D17">
        <w:t> | </w:t>
      </w:r>
      <w:r>
        <w:t>kiran4201@gmail.com</w:t>
      </w:r>
    </w:p>
    <w:sdt>
      <w:sdtPr>
        <w:alias w:val="Date:"/>
        <w:tag w:val="Date:"/>
        <w:id w:val="273684408"/>
        <w:placeholder>
          <w:docPart w:val="C4AF128F4CAD42C6B5A1D419627B2868"/>
        </w:placeholder>
        <w:temporary/>
        <w:showingPlcHdr/>
        <w15:appearance w15:val="hidden"/>
      </w:sdtPr>
      <w:sdtEndPr/>
      <w:sdtContent>
        <w:p w14:paraId="01FD4DAE" w14:textId="77777777" w:rsidR="00965D17" w:rsidRPr="00005FAA" w:rsidRDefault="00965D17" w:rsidP="00965D1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329652792"/>
        <w:placeholder>
          <w:docPart w:val="2FC72696D5164981B4E59F3016D5AF8C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6D99BF03" w14:textId="77777777" w:rsidR="00965D17" w:rsidRDefault="00965D17" w:rsidP="00965D17">
          <w:pPr>
            <w:pStyle w:val="Address"/>
          </w:pPr>
          <w:r>
            <w:t>Recipient Name</w:t>
          </w:r>
        </w:p>
      </w:sdtContent>
    </w:sdt>
    <w:sdt>
      <w:sdtPr>
        <w:alias w:val="Title:"/>
        <w:tag w:val="Title:"/>
        <w:id w:val="-430813493"/>
        <w:placeholder>
          <w:docPart w:val="8B502C043BB744CCA6A4C667FC499AC8"/>
        </w:placeholder>
        <w:temporary/>
        <w:showingPlcHdr/>
        <w15:appearance w15:val="hidden"/>
      </w:sdtPr>
      <w:sdtEndPr/>
      <w:sdtContent>
        <w:p w14:paraId="3E41B5C7" w14:textId="77777777" w:rsidR="0076387D" w:rsidRDefault="0076387D" w:rsidP="0076387D">
          <w:pPr>
            <w:pStyle w:val="Address"/>
          </w:pPr>
          <w:r>
            <w:t>Title</w:t>
          </w:r>
        </w:p>
      </w:sdtContent>
    </w:sdt>
    <w:p w14:paraId="79E75C0C" w14:textId="77777777" w:rsidR="0076387D" w:rsidRDefault="00E83DFA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DFC262361840400E8EB7C6A1C8B64194"/>
          </w:placeholder>
          <w:temporary/>
          <w:showingPlcHdr/>
          <w15:appearance w15:val="hidden"/>
        </w:sdtPr>
        <w:sdtEndPr/>
        <w:sdtContent>
          <w:r w:rsidR="0076387D">
            <w:t>Company</w:t>
          </w:r>
        </w:sdtContent>
      </w:sdt>
    </w:p>
    <w:p w14:paraId="3BC32083" w14:textId="77777777" w:rsidR="00965D17" w:rsidRDefault="00E83DFA" w:rsidP="0076387D">
      <w:pPr>
        <w:pStyle w:val="Address"/>
      </w:pPr>
      <w:sdt>
        <w:sdtPr>
          <w:alias w:val="Address, City, ST ZIP Code:"/>
          <w:tag w:val="Address, City, ST ZIP Code:"/>
          <w:id w:val="1366563885"/>
          <w:placeholder>
            <w:docPart w:val="8578F234F7524E7792F4ABCC35CA57DF"/>
          </w:placeholder>
          <w:temporary/>
          <w:showingPlcHdr/>
          <w15:appearance w15:val="hidden"/>
        </w:sdtPr>
        <w:sdtEndPr/>
        <w:sdtContent>
          <w:r w:rsidR="00965D17">
            <w:t>Address</w:t>
          </w:r>
          <w:r w:rsidR="00965D17">
            <w:br/>
            <w:t>City, ST  ZIP Code</w:t>
          </w:r>
        </w:sdtContent>
      </w:sdt>
    </w:p>
    <w:p w14:paraId="47C307A6" w14:textId="77777777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EAF937FCFE0A44448E9DD9F8CD832FB0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t>:</w:t>
      </w:r>
    </w:p>
    <w:sdt>
      <w:sdtPr>
        <w:alias w:val="Message Body:"/>
        <w:tag w:val="Message Body:"/>
        <w:id w:val="-1366517234"/>
        <w:placeholder>
          <w:docPart w:val="060C2EFE596E4BA0B2361941EAED9B6E"/>
        </w:placeholder>
        <w:temporary/>
        <w:showingPlcHdr/>
        <w15:appearance w15:val="hidden"/>
      </w:sdtPr>
      <w:sdtEndPr/>
      <w:sdtContent>
        <w:p w14:paraId="20093EC7" w14:textId="77777777" w:rsidR="00965D17" w:rsidRDefault="00965D17" w:rsidP="00965D17">
          <w:r>
            <w:t xml:space="preserve">To get started right away, just </w:t>
          </w:r>
          <w:r w:rsidR="008F15C5">
            <w:t>click</w:t>
          </w:r>
          <w:r>
            <w:t xml:space="preserve"> any placeholder text (such as this) and start typing to replace it with your own.</w:t>
          </w:r>
        </w:p>
        <w:p w14:paraId="1DBA191C" w14:textId="77777777" w:rsidR="00965D17" w:rsidRDefault="00965D17" w:rsidP="00965D17">
          <w:r>
            <w:t xml:space="preserve">Want to insert a picture from your files or add a shape, text box, or table? You got it! On the Insert tab of the ribbon, just </w:t>
          </w:r>
          <w:r w:rsidR="008F15C5">
            <w:t>click</w:t>
          </w:r>
          <w:r>
            <w:t xml:space="preserve"> the option you need. </w:t>
          </w:r>
        </w:p>
        <w:p w14:paraId="0761FF39" w14:textId="77777777" w:rsidR="00965D17" w:rsidRDefault="00965D17" w:rsidP="00965D17">
          <w:r>
            <w:t>Find even more easy-to-use tools on the Insert tab, such as to add a hyperlink, insert a comment, or add automatic page numbering.</w:t>
          </w:r>
        </w:p>
      </w:sdtContent>
    </w:sdt>
    <w:p w14:paraId="5588DC16" w14:textId="77777777" w:rsidR="00965D17" w:rsidRDefault="00E83DFA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B989601615394D29801F7513C4C0BD9C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  <w:bookmarkStart w:id="0" w:name="_GoBack"/>
      <w:bookmarkEnd w:id="0"/>
    </w:p>
    <w:sdt>
      <w:sdtPr>
        <w:alias w:val="Your Name:"/>
        <w:tag w:val="Your Name:"/>
        <w:id w:val="-80522426"/>
        <w:placeholder>
          <w:docPart w:val="A7421759019D4C248550EAC34478C7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7E702289" w14:textId="6B78290C" w:rsidR="00302A2C" w:rsidRPr="00302A2C" w:rsidRDefault="00E83DFA" w:rsidP="00302A2C">
          <w:pPr>
            <w:pStyle w:val="Signature"/>
          </w:pPr>
          <w:r>
            <w:t>Kiran Kumar Deekonda</w:t>
          </w:r>
        </w:p>
      </w:sdtContent>
    </w:sdt>
    <w:sectPr w:rsidR="00302A2C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0FDC" w14:textId="77777777" w:rsidR="00E83DFA" w:rsidRDefault="00E83DFA">
      <w:pPr>
        <w:spacing w:after="0"/>
      </w:pPr>
      <w:r>
        <w:separator/>
      </w:r>
    </w:p>
  </w:endnote>
  <w:endnote w:type="continuationSeparator" w:id="0">
    <w:p w14:paraId="339FAED7" w14:textId="77777777" w:rsidR="00E83DFA" w:rsidRDefault="00E83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AEE0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E0BCE" w14:textId="77777777" w:rsidR="00E83DFA" w:rsidRDefault="00E83DFA">
      <w:pPr>
        <w:spacing w:after="0"/>
      </w:pPr>
      <w:r>
        <w:separator/>
      </w:r>
    </w:p>
  </w:footnote>
  <w:footnote w:type="continuationSeparator" w:id="0">
    <w:p w14:paraId="428195C5" w14:textId="77777777" w:rsidR="00E83DFA" w:rsidRDefault="00E83D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FA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  <w:rsid w:val="00E8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E869"/>
  <w15:chartTrackingRefBased/>
  <w15:docId w15:val="{7B2F6909-5198-4AD4-9665-0C84B5C4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n.deekonda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AF128F4CAD42C6B5A1D419627B2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144A5-B622-46E0-9513-6522C66EB6BF}"/>
      </w:docPartPr>
      <w:docPartBody>
        <w:p w:rsidR="00000000" w:rsidRDefault="006167A2">
          <w:pPr>
            <w:pStyle w:val="C4AF128F4CAD42C6B5A1D419627B2868"/>
          </w:pPr>
          <w:r>
            <w:t>Date</w:t>
          </w:r>
        </w:p>
      </w:docPartBody>
    </w:docPart>
    <w:docPart>
      <w:docPartPr>
        <w:name w:val="2FC72696D5164981B4E59F3016D5A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CFA01-3CC8-4E02-B3EA-8ECD99EF833E}"/>
      </w:docPartPr>
      <w:docPartBody>
        <w:p w:rsidR="00000000" w:rsidRDefault="006167A2">
          <w:pPr>
            <w:pStyle w:val="2FC72696D5164981B4E59F3016D5AF8C"/>
          </w:pPr>
          <w:r>
            <w:t>Recipient Name</w:t>
          </w:r>
        </w:p>
      </w:docPartBody>
    </w:docPart>
    <w:docPart>
      <w:docPartPr>
        <w:name w:val="8B502C043BB744CCA6A4C667FC49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244BE-DF5E-4CE7-A6DF-0912AF35187C}"/>
      </w:docPartPr>
      <w:docPartBody>
        <w:p w:rsidR="00000000" w:rsidRDefault="006167A2">
          <w:pPr>
            <w:pStyle w:val="8B502C043BB744CCA6A4C667FC499AC8"/>
          </w:pPr>
          <w:r>
            <w:t>Title</w:t>
          </w:r>
        </w:p>
      </w:docPartBody>
    </w:docPart>
    <w:docPart>
      <w:docPartPr>
        <w:name w:val="DFC262361840400E8EB7C6A1C8B64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D613-F748-4716-AC3B-A785708EE29B}"/>
      </w:docPartPr>
      <w:docPartBody>
        <w:p w:rsidR="00000000" w:rsidRDefault="006167A2">
          <w:pPr>
            <w:pStyle w:val="DFC262361840400E8EB7C6A1C8B64194"/>
          </w:pPr>
          <w:r>
            <w:t>Company</w:t>
          </w:r>
        </w:p>
      </w:docPartBody>
    </w:docPart>
    <w:docPart>
      <w:docPartPr>
        <w:name w:val="8578F234F7524E7792F4ABCC35CA5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69087-36F5-47D7-85E5-E8A000623D24}"/>
      </w:docPartPr>
      <w:docPartBody>
        <w:p w:rsidR="00000000" w:rsidRDefault="006167A2">
          <w:pPr>
            <w:pStyle w:val="8578F234F7524E7792F4ABCC35CA57DF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EAF937FCFE0A44448E9DD9F8CD832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D897F-0E40-4F78-A724-C0C7B6718BCC}"/>
      </w:docPartPr>
      <w:docPartBody>
        <w:p w:rsidR="00000000" w:rsidRDefault="006167A2">
          <w:pPr>
            <w:pStyle w:val="EAF937FCFE0A44448E9DD9F8CD832FB0"/>
          </w:pPr>
          <w:r>
            <w:t>Recipient Name</w:t>
          </w:r>
        </w:p>
      </w:docPartBody>
    </w:docPart>
    <w:docPart>
      <w:docPartPr>
        <w:name w:val="060C2EFE596E4BA0B2361941EAED9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56D31-D798-470B-B08C-47E3C2C90B7B}"/>
      </w:docPartPr>
      <w:docPartBody>
        <w:p w:rsidR="006167A2" w:rsidRDefault="006167A2" w:rsidP="00965D17">
          <w:r>
            <w:t>To get started right away, just click any placeholder text (such as this) and start typing to replace it with your own.</w:t>
          </w:r>
        </w:p>
        <w:p w:rsidR="006167A2" w:rsidRDefault="006167A2" w:rsidP="00965D17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6167A2">
          <w:pPr>
            <w:pStyle w:val="060C2EFE596E4BA0B2361941EAED9B6E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B989601615394D29801F7513C4C0B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0AA3D-0DA5-4EAE-A1BD-81845DD6E377}"/>
      </w:docPartPr>
      <w:docPartBody>
        <w:p w:rsidR="00000000" w:rsidRDefault="006167A2">
          <w:pPr>
            <w:pStyle w:val="B989601615394D29801F7513C4C0BD9C"/>
          </w:pPr>
          <w:r>
            <w:t>Sincerely</w:t>
          </w:r>
        </w:p>
      </w:docPartBody>
    </w:docPart>
    <w:docPart>
      <w:docPartPr>
        <w:name w:val="A7421759019D4C248550EAC34478C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5DB38-135E-45D3-AB2C-706D30A95A46}"/>
      </w:docPartPr>
      <w:docPartBody>
        <w:p w:rsidR="00000000" w:rsidRDefault="006167A2">
          <w:pPr>
            <w:pStyle w:val="A7421759019D4C248550EAC34478C73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274B24E3144C981E7746289F88647">
    <w:name w:val="A14274B24E3144C981E7746289F88647"/>
  </w:style>
  <w:style w:type="paragraph" w:customStyle="1" w:styleId="14D14893BFA547D788D25BE4FC123CEC">
    <w:name w:val="14D14893BFA547D788D25BE4FC123CEC"/>
  </w:style>
  <w:style w:type="paragraph" w:customStyle="1" w:styleId="DDE6B7B2E20149DF9BFD9B00B40CBA80">
    <w:name w:val="DDE6B7B2E20149DF9BFD9B00B40CBA80"/>
  </w:style>
  <w:style w:type="paragraph" w:customStyle="1" w:styleId="441A1F53D2324E93B5C66FA55112263D">
    <w:name w:val="441A1F53D2324E93B5C66FA55112263D"/>
  </w:style>
  <w:style w:type="paragraph" w:customStyle="1" w:styleId="C4AF128F4CAD42C6B5A1D419627B2868">
    <w:name w:val="C4AF128F4CAD42C6B5A1D419627B2868"/>
  </w:style>
  <w:style w:type="paragraph" w:customStyle="1" w:styleId="2FC72696D5164981B4E59F3016D5AF8C">
    <w:name w:val="2FC72696D5164981B4E59F3016D5AF8C"/>
  </w:style>
  <w:style w:type="paragraph" w:customStyle="1" w:styleId="8B502C043BB744CCA6A4C667FC499AC8">
    <w:name w:val="8B502C043BB744CCA6A4C667FC499AC8"/>
  </w:style>
  <w:style w:type="paragraph" w:customStyle="1" w:styleId="DFC262361840400E8EB7C6A1C8B64194">
    <w:name w:val="DFC262361840400E8EB7C6A1C8B64194"/>
  </w:style>
  <w:style w:type="paragraph" w:customStyle="1" w:styleId="8578F234F7524E7792F4ABCC35CA57DF">
    <w:name w:val="8578F234F7524E7792F4ABCC35CA57DF"/>
  </w:style>
  <w:style w:type="paragraph" w:customStyle="1" w:styleId="EAF937FCFE0A44448E9DD9F8CD832FB0">
    <w:name w:val="EAF937FCFE0A44448E9DD9F8CD832FB0"/>
  </w:style>
  <w:style w:type="paragraph" w:customStyle="1" w:styleId="060C2EFE596E4BA0B2361941EAED9B6E">
    <w:name w:val="060C2EFE596E4BA0B2361941EAED9B6E"/>
  </w:style>
  <w:style w:type="paragraph" w:customStyle="1" w:styleId="B989601615394D29801F7513C4C0BD9C">
    <w:name w:val="B989601615394D29801F7513C4C0BD9C"/>
  </w:style>
  <w:style w:type="paragraph" w:customStyle="1" w:styleId="A7421759019D4C248550EAC34478C733">
    <w:name w:val="A7421759019D4C248550EAC34478C7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Kiran Kumar Deekonda</dc:creator>
  <cp:keywords/>
  <dc:description/>
  <cp:lastModifiedBy>Kiran Deekonda</cp:lastModifiedBy>
  <cp:revision>1</cp:revision>
  <dcterms:created xsi:type="dcterms:W3CDTF">2018-11-13T07:34:00Z</dcterms:created>
  <dcterms:modified xsi:type="dcterms:W3CDTF">2018-11-13T07:37:00Z</dcterms:modified>
</cp:coreProperties>
</file>